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kern w:val="28"/>
        </w:rPr>
        <w:id w:val="-240795504"/>
        <w:docPartObj>
          <w:docPartGallery w:val="Cover Pages"/>
          <w:docPartUnique/>
        </w:docPartObj>
      </w:sdtPr>
      <w:sdtEndPr>
        <w:rPr>
          <w:kern w:val="0"/>
          <w:sz w:val="56"/>
        </w:rPr>
      </w:sdtEndPr>
      <w:sdtContent>
        <w:p w14:paraId="767B4426" w14:textId="17DEA996" w:rsidR="00FB3B6A" w:rsidRDefault="005F548C">
          <w:pPr>
            <w:rPr>
              <w:kern w:val="28"/>
            </w:rPr>
          </w:pPr>
          <w:r>
            <w:rPr>
              <w:noProof/>
              <w:lang w:eastAsia="ja-JP"/>
            </w:rPr>
            <mc:AlternateContent>
              <mc:Choice Requires="wps">
                <w:drawing>
                  <wp:anchor distT="0" distB="0" distL="114300" distR="114300" simplePos="0" relativeHeight="251673600" behindDoc="0" locked="0" layoutInCell="1" allowOverlap="1" wp14:anchorId="3F2BEF51" wp14:editId="4CF4519D">
                    <wp:simplePos x="0" y="0"/>
                    <wp:positionH relativeFrom="margin">
                      <wp:posOffset>-223345</wp:posOffset>
                    </wp:positionH>
                    <wp:positionV relativeFrom="margin">
                      <wp:posOffset>-160283</wp:posOffset>
                    </wp:positionV>
                    <wp:extent cx="6720577" cy="5517931"/>
                    <wp:effectExtent l="0" t="0" r="4445" b="6985"/>
                    <wp:wrapNone/>
                    <wp:docPr id="2" name="Text Box 2"/>
                    <wp:cNvGraphicFramePr/>
                    <a:graphic xmlns:a="http://schemas.openxmlformats.org/drawingml/2006/main">
                      <a:graphicData uri="http://schemas.microsoft.com/office/word/2010/wordprocessingShape">
                        <wps:wsp>
                          <wps:cNvSpPr txBox="1"/>
                          <wps:spPr>
                            <a:xfrm>
                              <a:off x="0" y="0"/>
                              <a:ext cx="6720577" cy="5517931"/>
                            </a:xfrm>
                            <a:prstGeom prst="rect">
                              <a:avLst/>
                            </a:prstGeom>
                            <a:blipFill>
                              <a:blip r:embed="rId7"/>
                              <a:stretch>
                                <a:fillRect/>
                              </a:stretch>
                            </a:blipFill>
                            <a:ln w="6350">
                              <a:noFill/>
                            </a:ln>
                            <a:effectLst/>
                          </wps:spPr>
                          <wps:txbx>
                            <w:txbxContent>
                              <w:p w14:paraId="653585A7" w14:textId="77777777" w:rsidR="00FB3B6A" w:rsidRDefault="00FB3B6A">
                                <w:pPr>
                                  <w:pStyle w:val="Header"/>
                                  <w:tabs>
                                    <w:tab w:val="left" w:pos="6765"/>
                                  </w:tabs>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2BEF51" id="_x0000_t202" coordsize="21600,21600" o:spt="202" path="m,l,21600r21600,l21600,xe">
                    <v:stroke joinstyle="miter"/>
                    <v:path gradientshapeok="t" o:connecttype="rect"/>
                  </v:shapetype>
                  <v:shape id="Text Box 2" o:spid="_x0000_s1026" type="#_x0000_t202" style="position:absolute;margin-left:-17.6pt;margin-top:-12.6pt;width:529.2pt;height:434.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" stroked="f" strokeweight=".5pt">
                    <v:fill r:id="rId8" o:title="" recolor="t" rotate="t" type="frame"/>
                    <v:textbox inset="0,0,0,0">
                      <w:txbxContent>
                        <w:p w14:paraId="653585A7" w14:textId="77777777" w:rsidR="00FB3B6A" w:rsidRDefault="00FB3B6A">
                          <w:pPr>
                            <w:pStyle w:val="Header"/>
                            <w:tabs>
                              <w:tab w:val="left" w:pos="6765"/>
                            </w:tabs>
                            <w:rPr>
                              <w:noProof/>
                            </w:rPr>
                          </w:pPr>
                        </w:p>
                      </w:txbxContent>
                    </v:textbox>
                    <w10:wrap anchorx="margin" anchory="margin"/>
                  </v:shape>
                </w:pict>
              </mc:Fallback>
            </mc:AlternateContent>
          </w:r>
        </w:p>
        <w:p w14:paraId="71F2640E" w14:textId="31850299" w:rsidR="00FB3B6A" w:rsidRDefault="005F548C">
          <w:pPr>
            <w:spacing w:line="276" w:lineRule="auto"/>
            <w:rPr>
              <w:rFonts w:asciiTheme="majorHAnsi" w:eastAsiaTheme="majorEastAsia" w:hAnsiTheme="majorHAnsi" w:cstheme="majorBidi"/>
              <w:caps/>
              <w:color w:val="000000" w:themeColor="text1"/>
              <w:spacing w:val="-20"/>
              <w:kern w:val="28"/>
              <w:sz w:val="56"/>
              <w:szCs w:val="52"/>
            </w:rPr>
          </w:pPr>
          <w:r w:rsidRPr="005F548C">
            <w:rPr>
              <w:noProof/>
              <w:color w:val="C00000"/>
              <w:lang w:eastAsia="ja-JP"/>
            </w:rPr>
            <mc:AlternateContent>
              <mc:Choice Requires="wps">
                <w:drawing>
                  <wp:anchor distT="0" distB="0" distL="114300" distR="114300" simplePos="0" relativeHeight="251672576" behindDoc="0" locked="0" layoutInCell="1" allowOverlap="1" wp14:anchorId="02A2FEB4" wp14:editId="01678BEB">
                    <wp:simplePos x="0" y="0"/>
                    <wp:positionH relativeFrom="margin">
                      <wp:posOffset>6492240</wp:posOffset>
                    </wp:positionH>
                    <wp:positionV relativeFrom="margin">
                      <wp:posOffset>5367370</wp:posOffset>
                    </wp:positionV>
                    <wp:extent cx="123474" cy="354884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474" cy="3548840"/>
                            </a:xfrm>
                            <a:prstGeom prst="rect">
                              <a:avLst/>
                            </a:prstGeom>
                            <a:solidFill>
                              <a:srgbClr val="C00000"/>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9C99BD3" id="Rectangle 9" o:spid="_x0000_s1026" style="position:absolute;margin-left:511.2pt;margin-top:422.65pt;width:9.7pt;height:279.4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" fillcolor="#c00000" stroked="f">
                    <w10:wrap anchorx="margin" anchory="margin"/>
                  </v:rect>
                </w:pict>
              </mc:Fallback>
            </mc:AlternateContent>
          </w:r>
          <w:r>
            <w:rPr>
              <w:noProof/>
              <w:lang w:eastAsia="ja-JP"/>
            </w:rPr>
            <mc:AlternateContent>
              <mc:Choice Requires="wps">
                <w:drawing>
                  <wp:anchor distT="0" distB="0" distL="114300" distR="114300" simplePos="0" relativeHeight="251669504" behindDoc="0" locked="0" layoutInCell="1" allowOverlap="1" wp14:anchorId="001B2FDE" wp14:editId="040BF9F9">
                    <wp:simplePos x="0" y="0"/>
                    <wp:positionH relativeFrom="margin">
                      <wp:posOffset>49530</wp:posOffset>
                    </wp:positionH>
                    <wp:positionV relativeFrom="margin">
                      <wp:posOffset>4733925</wp:posOffset>
                    </wp:positionV>
                    <wp:extent cx="6499860" cy="2010848"/>
                    <wp:effectExtent l="0" t="0" r="0" b="889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9860" cy="20108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83B56E" w14:textId="6D097C3C" w:rsidR="00FB3B6A" w:rsidRDefault="00000000">
                                <w:pPr>
                                  <w:pStyle w:val="Title"/>
                                  <w:rPr>
                                    <w:sz w:val="56"/>
                                  </w:rPr>
                                </w:pPr>
                                <w:sdt>
                                  <w:sdtPr>
                                    <w:rPr>
                                      <w:sz w:val="56"/>
                                    </w:rPr>
                                    <w:alias w:val="Title"/>
                                    <w:id w:val="324249323"/>
                                    <w:dataBinding w:prefixMappings="xmlns:ns0='http://schemas.openxmlformats.org/package/2006/metadata/core-properties' xmlns:ns1='http://purl.org/dc/elements/1.1/'" w:xpath="/ns0:coreProperties[1]/ns1:title[1]" w:storeItemID="{6C3C8BC8-F283-45AE-878A-BAB7291924A1}"/>
                                    <w:text/>
                                  </w:sdtPr>
                                  <w:sdtContent>
                                    <w:r w:rsidR="005F548C">
                                      <w:rPr>
                                        <w:sz w:val="56"/>
                                      </w:rPr>
                                      <w:t>SALES AND PROFITABILITY REPORT</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001B2FDE" id="Text Box 26" o:spid="_x0000_s1027" type="#_x0000_t202" style="position:absolute;margin-left:3.9pt;margin-top:372.75pt;width:511.8pt;height:158.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" filled="f" stroked="f">
                    <v:textbox>
                      <w:txbxContent>
                        <w:p w14:paraId="4F83B56E" w14:textId="6D097C3C" w:rsidR="00FB3B6A" w:rsidRDefault="00000000">
                          <w:pPr>
                            <w:pStyle w:val="Title"/>
                            <w:rPr>
                              <w:sz w:val="56"/>
                            </w:rPr>
                          </w:pPr>
                          <w:sdt>
                            <w:sdtPr>
                              <w:rPr>
                                <w:sz w:val="56"/>
                              </w:rPr>
                              <w:alias w:val="Title"/>
                              <w:id w:val="324249323"/>
                              <w:dataBinding w:prefixMappings="xmlns:ns0='http://schemas.openxmlformats.org/package/2006/metadata/core-properties' xmlns:ns1='http://purl.org/dc/elements/1.1/'" w:xpath="/ns0:coreProperties[1]/ns1:title[1]" w:storeItemID="{6C3C8BC8-F283-45AE-878A-BAB7291924A1}"/>
                              <w:text/>
                            </w:sdtPr>
                            <w:sdtContent>
                              <w:r w:rsidR="005F548C">
                                <w:rPr>
                                  <w:sz w:val="56"/>
                                </w:rPr>
                                <w:t>SALES AND PROFITABILITY REPORT</w:t>
                              </w:r>
                            </w:sdtContent>
                          </w:sdt>
                        </w:p>
                      </w:txbxContent>
                    </v:textbox>
                    <w10:wrap anchorx="margin" anchory="margin"/>
                  </v:shape>
                </w:pict>
              </mc:Fallback>
            </mc:AlternateContent>
          </w:r>
          <w:r>
            <w:rPr>
              <w:noProof/>
              <w:lang w:eastAsia="ja-JP"/>
            </w:rPr>
            <mc:AlternateContent>
              <mc:Choice Requires="wps">
                <w:drawing>
                  <wp:anchor distT="0" distB="0" distL="114300" distR="114300" simplePos="0" relativeHeight="251674624" behindDoc="0" locked="0" layoutInCell="1" allowOverlap="1" wp14:anchorId="3B245CB2" wp14:editId="167CDAF4">
                    <wp:simplePos x="0" y="0"/>
                    <wp:positionH relativeFrom="margin">
                      <wp:posOffset>-2628</wp:posOffset>
                    </wp:positionH>
                    <wp:positionV relativeFrom="margin">
                      <wp:posOffset>6702972</wp:posOffset>
                    </wp:positionV>
                    <wp:extent cx="6272530" cy="808158"/>
                    <wp:effectExtent l="0" t="0" r="0" b="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808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0E01B" w14:textId="34FD658F" w:rsidR="00FB3B6A" w:rsidRDefault="00000000">
                                <w:pPr>
                                  <w:pStyle w:val="Subtitle"/>
                                </w:pPr>
                                <w:sdt>
                                  <w:sdtPr>
                                    <w:rPr>
                                      <w:color w:val="C00000"/>
                                    </w:rPr>
                                    <w:alias w:val="Subtitle"/>
                                    <w:id w:val="1122268177"/>
                                    <w:dataBinding w:prefixMappings="xmlns:ns0='http://schemas.openxmlformats.org/package/2006/metadata/core-properties' xmlns:ns1='http://purl.org/dc/elements/1.1/'" w:xpath="/ns0:coreProperties[1]/ns1:subject[1]" w:storeItemID="{6C3C8BC8-F283-45AE-878A-BAB7291924A1}"/>
                                    <w:text/>
                                  </w:sdtPr>
                                  <w:sdtContent>
                                    <w:r w:rsidR="005F548C" w:rsidRPr="005F548C">
                                      <w:rPr>
                                        <w:color w:val="C00000"/>
                                      </w:rPr>
                                      <w:t>ANALYSIS OF LOW PRODIT MARGIN INSPITE GROWING SALES</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3B245CB2" id="Text Box 11" o:spid="_x0000_s1028" type="#_x0000_t202" style="position:absolute;margin-left:-.2pt;margin-top:527.8pt;width:493.9pt;height:63.65pt;z-index:251674624;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" filled="f" stroked="f">
                    <v:textbox>
                      <w:txbxContent>
                        <w:p w14:paraId="01F0E01B" w14:textId="34FD658F" w:rsidR="00FB3B6A" w:rsidRDefault="00000000">
                          <w:pPr>
                            <w:pStyle w:val="Subtitle"/>
                          </w:pPr>
                          <w:sdt>
                            <w:sdtPr>
                              <w:rPr>
                                <w:color w:val="C00000"/>
                              </w:rPr>
                              <w:alias w:val="Subtitle"/>
                              <w:id w:val="1122268177"/>
                              <w:dataBinding w:prefixMappings="xmlns:ns0='http://schemas.openxmlformats.org/package/2006/metadata/core-properties' xmlns:ns1='http://purl.org/dc/elements/1.1/'" w:xpath="/ns0:coreProperties[1]/ns1:subject[1]" w:storeItemID="{6C3C8BC8-F283-45AE-878A-BAB7291924A1}"/>
                              <w:text/>
                            </w:sdtPr>
                            <w:sdtContent>
                              <w:r w:rsidR="005F548C" w:rsidRPr="005F548C">
                                <w:rPr>
                                  <w:color w:val="C00000"/>
                                </w:rPr>
                                <w:t>ANALYSIS OF LOW PRODIT MARGIN INSPITE GROWING SALES</w:t>
                              </w:r>
                            </w:sdtContent>
                          </w:sdt>
                        </w:p>
                      </w:txbxContent>
                    </v:textbox>
                    <w10:wrap anchorx="margin" anchory="margin"/>
                  </v:shape>
                </w:pict>
              </mc:Fallback>
            </mc:AlternateContent>
          </w:r>
          <w:r>
            <w:rPr>
              <w:noProof/>
              <w:lang w:eastAsia="ja-JP"/>
            </w:rPr>
            <mc:AlternateContent>
              <mc:Choice Requires="wps">
                <w:drawing>
                  <wp:anchor distT="0" distB="0" distL="114300" distR="114300" simplePos="0" relativeHeight="251671552" behindDoc="0" locked="0" layoutInCell="1" allowOverlap="1" wp14:anchorId="45430476" wp14:editId="314F460C">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1A0040C"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&#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70528" behindDoc="0" locked="0" layoutInCell="1" allowOverlap="1" wp14:anchorId="5526DBBE" wp14:editId="4EC8F891">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1A2287CB"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&#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8480" behindDoc="0" locked="0" layoutInCell="1" allowOverlap="1" wp14:anchorId="0EF4A5C6" wp14:editId="5A886143">
                    <wp:simplePos x="0" y="0"/>
                    <wp:positionH relativeFrom="margin">
                      <wp:align>left</wp:align>
                    </wp:positionH>
                    <mc:AlternateContent>
                      <mc:Choice Requires="wp14">
                        <wp:positionV relativeFrom="margin">
                          <wp14:pctPosVOffset>87000</wp14:pctPosVOffset>
                        </wp:positionV>
                      </mc:Choice>
                      <mc:Fallback>
                        <wp:positionV relativeFrom="page">
                          <wp:posOffset>8242935</wp:posOffset>
                        </wp:positionV>
                      </mc:Fallback>
                    </mc:AlternateContent>
                    <wp:extent cx="6016625" cy="804545"/>
                    <wp:effectExtent l="0" t="0" r="0" b="0"/>
                    <wp:wrapNone/>
                    <wp:docPr id="1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BB1C53" w14:textId="68083945" w:rsidR="00FB3B6A" w:rsidRPr="00E92BBD" w:rsidRDefault="00E92BBD">
                                <w:pPr>
                                  <w:rPr>
                                    <w:rFonts w:ascii="Times New Roman" w:hAnsi="Times New Roman" w:cs="Times New Roman"/>
                                    <w:sz w:val="24"/>
                                    <w:szCs w:val="24"/>
                                  </w:rPr>
                                </w:pPr>
                                <w:r w:rsidRPr="00E92BBD">
                                  <w:rPr>
                                    <w:rFonts w:ascii="Times New Roman" w:hAnsi="Times New Roman" w:cs="Times New Roman"/>
                                    <w:sz w:val="24"/>
                                    <w:szCs w:val="24"/>
                                  </w:rPr>
                                  <w:t>A Report on the analysis of sales and profitability of Flourish retail outlet for the month of February 2025. It highlights the summary of analysis, insights to all analysis, causes of low profit margin and recommendation for the next course of action.</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w14:anchorId="0EF4A5C6" id="Text Box 24" o:spid="_x0000_s1029" type="#_x0000_t202" style="position:absolute;margin-left:0;margin-top:0;width:473.75pt;height:63.35pt;z-index:251668480;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" filled="f" stroked="f">
                    <v:textbox>
                      <w:txbxContent>
                        <w:p w14:paraId="03BB1C53" w14:textId="68083945" w:rsidR="00FB3B6A" w:rsidRPr="00E92BBD" w:rsidRDefault="00E92BBD">
                          <w:pPr>
                            <w:rPr>
                              <w:rFonts w:ascii="Times New Roman" w:hAnsi="Times New Roman" w:cs="Times New Roman"/>
                              <w:sz w:val="24"/>
                              <w:szCs w:val="24"/>
                            </w:rPr>
                          </w:pPr>
                          <w:r w:rsidRPr="00E92BBD">
                            <w:rPr>
                              <w:rFonts w:ascii="Times New Roman" w:hAnsi="Times New Roman" w:cs="Times New Roman"/>
                              <w:sz w:val="24"/>
                              <w:szCs w:val="24"/>
                            </w:rPr>
                            <w:t>A Report on the analysis of sales and profitability of Flourish retail outlet for the month of February 2025. It highlights the summary of analysis, insights to all analysis, causes of low profit margin and recommendation for the next course of action.</w:t>
                          </w:r>
                        </w:p>
                      </w:txbxContent>
                    </v:textbox>
                    <w10:wrap anchorx="margin" anchory="margin"/>
                  </v:shape>
                </w:pict>
              </mc:Fallback>
            </mc:AlternateContent>
          </w:r>
          <w:r>
            <w:rPr>
              <w:sz w:val="56"/>
            </w:rPr>
            <w:br w:type="page"/>
          </w:r>
        </w:p>
      </w:sdtContent>
    </w:sdt>
    <w:sdt>
      <w:sdtPr>
        <w:id w:val="633372245"/>
        <w:placeholder>
          <w:docPart w:val="DFF4334E625A4D459929373AB222B988"/>
        </w:placeholder>
        <w:dataBinding w:prefixMappings="xmlns:ns0='http://schemas.openxmlformats.org/package/2006/metadata/core-properties' xmlns:ns1='http://purl.org/dc/elements/1.1/'" w:xpath="/ns0:coreProperties[1]/ns1:title[1]" w:storeItemID="{6C3C8BC8-F283-45AE-878A-BAB7291924A1}"/>
        <w:text/>
      </w:sdtPr>
      <w:sdtContent>
        <w:p w14:paraId="7AF56FD5" w14:textId="5EA52A42" w:rsidR="00FB3B6A" w:rsidRDefault="005F548C">
          <w:pPr>
            <w:pStyle w:val="Title"/>
          </w:pPr>
          <w:r>
            <w:t>SALES AND PROFITABILITY REPORT</w:t>
          </w:r>
        </w:p>
      </w:sdtContent>
    </w:sdt>
    <w:p w14:paraId="34D03D3C" w14:textId="6157C07B" w:rsidR="00FB3B6A" w:rsidRDefault="009E0E85">
      <w:pPr>
        <w:pStyle w:val="Subtitle"/>
      </w:pPr>
      <w:r>
        <w:rPr>
          <w:noProof/>
          <w:lang w:eastAsia="ja-JP"/>
        </w:rPr>
        <mc:AlternateContent>
          <mc:Choice Requires="wpg">
            <w:drawing>
              <wp:anchor distT="0" distB="0" distL="182880" distR="182880" simplePos="0" relativeHeight="251676672" behindDoc="0" locked="0" layoutInCell="1" allowOverlap="1" wp14:anchorId="3D083A5B" wp14:editId="251F4EF8">
                <wp:simplePos x="0" y="0"/>
                <wp:positionH relativeFrom="margin">
                  <wp:posOffset>4602714</wp:posOffset>
                </wp:positionH>
                <wp:positionV relativeFrom="margin">
                  <wp:posOffset>-212834</wp:posOffset>
                </wp:positionV>
                <wp:extent cx="2299232" cy="9121140"/>
                <wp:effectExtent l="0" t="0" r="6350" b="3810"/>
                <wp:wrapSquare wrapText="bothSides"/>
                <wp:docPr id="14" name="Group 14"/>
                <wp:cNvGraphicFramePr/>
                <a:graphic xmlns:a="http://schemas.openxmlformats.org/drawingml/2006/main">
                  <a:graphicData uri="http://schemas.microsoft.com/office/word/2010/wordprocessingGroup">
                    <wpg:wgp>
                      <wpg:cNvGrpSpPr/>
                      <wpg:grpSpPr>
                        <a:xfrm>
                          <a:off x="0" y="0"/>
                          <a:ext cx="2299232" cy="9121140"/>
                          <a:chOff x="0" y="0"/>
                          <a:chExt cx="2048510" cy="9121269"/>
                        </a:xfrm>
                      </wpg:grpSpPr>
                      <wps:wsp>
                        <wps:cNvPr id="8" name="Rectangle 18"/>
                        <wps:cNvSpPr>
                          <a:spLocks noChangeArrowheads="1"/>
                        </wps:cNvSpPr>
                        <wps:spPr bwMode="auto">
                          <a:xfrm>
                            <a:off x="0" y="6298059"/>
                            <a:ext cx="2048510" cy="2823210"/>
                          </a:xfrm>
                          <a:prstGeom prst="rect">
                            <a:avLst/>
                          </a:prstGeom>
                          <a:solidFill>
                            <a:srgbClr val="C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7"/>
                        <wps:cNvSpPr>
                          <a:spLocks noChangeArrowheads="1"/>
                        </wps:cNvSpPr>
                        <wps:spPr bwMode="auto">
                          <a:xfrm>
                            <a:off x="0" y="0"/>
                            <a:ext cx="204851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Text Box 14"/>
                        <wps:cNvSpPr txBox="1">
                          <a:spLocks noChangeArrowheads="1"/>
                        </wps:cNvSpPr>
                        <wps:spPr bwMode="auto">
                          <a:xfrm>
                            <a:off x="73300" y="288639"/>
                            <a:ext cx="1974931" cy="868080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7F5F9" w14:textId="4DA0C8B9" w:rsidR="00FB3B6A" w:rsidRDefault="008C0F4B">
                              <w:pPr>
                                <w:pStyle w:val="Subtitle"/>
                                <w:rPr>
                                  <w:color w:val="C8C8B1" w:themeColor="background2"/>
                                </w:rPr>
                              </w:pPr>
                              <w:r>
                                <w:rPr>
                                  <w:color w:val="C8C8B1" w:themeColor="background2"/>
                                </w:rPr>
                                <w:t>saving profits, killing cost</w:t>
                              </w:r>
                            </w:p>
                            <w:p w14:paraId="3AC42980" w14:textId="6DBAD339" w:rsidR="00FB3B6A" w:rsidRDefault="008C0F4B">
                              <w:pPr>
                                <w:spacing w:line="480" w:lineRule="auto"/>
                                <w:rPr>
                                  <w:color w:val="FFFFFF" w:themeColor="background1"/>
                                </w:rPr>
                              </w:pPr>
                              <w:r>
                                <w:rPr>
                                  <w:color w:val="FFFFFF" w:themeColor="background1"/>
                                </w:rPr>
                                <w:t xml:space="preserve">Profits are crucial component of Revenue and to save this component, all effort should be channeled towards reducing the potentials of all cost </w:t>
                              </w:r>
                              <w:r w:rsidR="009E0E85">
                                <w:rPr>
                                  <w:color w:val="FFFFFF" w:themeColor="background1"/>
                                </w:rPr>
                                <w:t>a</w:t>
                              </w:r>
                              <w:r>
                                <w:rPr>
                                  <w:color w:val="FFFFFF" w:themeColor="background1"/>
                                </w:rPr>
                                <w:t>nd expenses overwhelmi</w:t>
                              </w:r>
                              <w:r w:rsidR="009E0E85">
                                <w:rPr>
                                  <w:color w:val="FFFFFF" w:themeColor="background1"/>
                                </w:rPr>
                                <w:t xml:space="preserve">ng </w:t>
                              </w:r>
                              <w:r>
                                <w:rPr>
                                  <w:color w:val="FFFFFF" w:themeColor="background1"/>
                                </w:rPr>
                                <w:t>profit</w:t>
                              </w:r>
                              <w:r w:rsidR="009E0E85">
                                <w:rPr>
                                  <w:color w:val="FFFFFF" w:themeColor="background1"/>
                                </w:rPr>
                                <w:t xml:space="preserve"> level</w:t>
                              </w:r>
                              <w:r>
                                <w:rPr>
                                  <w:color w:val="FFFFFF" w:themeColor="background1"/>
                                </w:rPr>
                                <w:t>. This</w:t>
                              </w:r>
                              <w:r w:rsidR="009E0E85">
                                <w:rPr>
                                  <w:color w:val="FFFFFF" w:themeColor="background1"/>
                                </w:rPr>
                                <w:t xml:space="preserve"> </w:t>
                              </w:r>
                              <w:r>
                                <w:rPr>
                                  <w:color w:val="FFFFFF" w:themeColor="background1"/>
                                </w:rPr>
                                <w:t xml:space="preserve">is very important to ensure maximum return, sustenance and growth. However, the current performance of flourish </w:t>
                              </w:r>
                              <w:r w:rsidR="009E0E85">
                                <w:rPr>
                                  <w:color w:val="FFFFFF" w:themeColor="background1"/>
                                </w:rPr>
                                <w:t>retail</w:t>
                              </w:r>
                              <w:r>
                                <w:rPr>
                                  <w:color w:val="FFFFFF" w:themeColor="background1"/>
                                </w:rPr>
                                <w:t xml:space="preserve"> outlet not only overwhelms </w:t>
                              </w:r>
                              <w:r w:rsidR="009E0E85">
                                <w:rPr>
                                  <w:color w:val="FFFFFF" w:themeColor="background1"/>
                                </w:rPr>
                                <w:t>b</w:t>
                              </w:r>
                              <w:r>
                                <w:rPr>
                                  <w:color w:val="FFFFFF" w:themeColor="background1"/>
                                </w:rPr>
                                <w:t>ut put</w:t>
                              </w:r>
                              <w:r w:rsidR="009E0E85">
                                <w:rPr>
                                  <w:color w:val="FFFFFF" w:themeColor="background1"/>
                                </w:rPr>
                                <w:t>s</w:t>
                              </w:r>
                              <w:r>
                                <w:rPr>
                                  <w:color w:val="FFFFFF" w:themeColor="background1"/>
                                </w:rPr>
                                <w:t xml:space="preserve"> </w:t>
                              </w:r>
                              <w:r w:rsidR="009E0E85">
                                <w:rPr>
                                  <w:color w:val="FFFFFF" w:themeColor="background1"/>
                                </w:rPr>
                                <w:t>the brand in state of huge jeopardy with a total profit margin of negative 2% from all product lines, which signifies total loss (given than cost and expense are greater than total sales). So, two things need to be done; cost control and improvement of product pricing.</w:t>
                              </w:r>
                            </w:p>
                            <w:p w14:paraId="0C8628BD" w14:textId="77777777" w:rsidR="008C0F4B" w:rsidRDefault="008C0F4B"/>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105000</wp14:pctHeight>
                </wp14:sizeRelV>
              </wp:anchor>
            </w:drawing>
          </mc:Choice>
          <mc:Fallback>
            <w:pict>
              <v:group w14:anchorId="3D083A5B" id="Group 14" o:spid="_x0000_s1030" style="position:absolute;margin-left:362.4pt;margin-top:-16.75pt;width:181.05pt;height:718.2pt;z-index:251676672;mso-height-percent:1050;mso-wrap-distance-left:14.4pt;mso-wrap-distance-right:14.4pt;mso-position-horizontal-relative:margin;mso-position-vertical-relative:margin;mso-height-percent:1050;mso-width-relative:margin;mso-height-relative:margin" coordsize="20485,9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">
                <v:rect id="Rectangle 18" o:spid="_x0000_s1031" style="position:absolute;top:62980;width:20485;height:28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" fillcolor="#c00000" stroked="f"/>
                <v:rect id="Rectangle 17" o:spid="_x0000_s1032" style="position:absolute;width:20485;height:6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" fillcolor="black [3213]" stroked="f"/>
                <v:shape id="Text Box 14" o:spid="_x0000_s1033" type="#_x0000_t202" style="position:absolute;left:733;top:2886;width:19749;height:86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" filled="f" fillcolor="white [3212]" stroked="f">
                  <v:textbox>
                    <w:txbxContent>
                      <w:p w14:paraId="2297F5F9" w14:textId="4DA0C8B9" w:rsidR="00FB3B6A" w:rsidRDefault="008C0F4B">
                        <w:pPr>
                          <w:pStyle w:val="Subtitle"/>
                          <w:rPr>
                            <w:color w:val="C8C8B1" w:themeColor="background2"/>
                          </w:rPr>
                        </w:pPr>
                        <w:r>
                          <w:rPr>
                            <w:color w:val="C8C8B1" w:themeColor="background2"/>
                          </w:rPr>
                          <w:t>saving profits, killing cost</w:t>
                        </w:r>
                      </w:p>
                      <w:p w14:paraId="3AC42980" w14:textId="6DBAD339" w:rsidR="00FB3B6A" w:rsidRDefault="008C0F4B">
                        <w:pPr>
                          <w:spacing w:line="480" w:lineRule="auto"/>
                          <w:rPr>
                            <w:color w:val="FFFFFF" w:themeColor="background1"/>
                          </w:rPr>
                        </w:pPr>
                        <w:r>
                          <w:rPr>
                            <w:color w:val="FFFFFF" w:themeColor="background1"/>
                          </w:rPr>
                          <w:t xml:space="preserve">Profits are crucial component of Revenue and to save this component, all effort should be channeled towards reducing the potentials of all cost </w:t>
                        </w:r>
                        <w:r w:rsidR="009E0E85">
                          <w:rPr>
                            <w:color w:val="FFFFFF" w:themeColor="background1"/>
                          </w:rPr>
                          <w:t>a</w:t>
                        </w:r>
                        <w:r>
                          <w:rPr>
                            <w:color w:val="FFFFFF" w:themeColor="background1"/>
                          </w:rPr>
                          <w:t>nd expenses overwhelmi</w:t>
                        </w:r>
                        <w:r w:rsidR="009E0E85">
                          <w:rPr>
                            <w:color w:val="FFFFFF" w:themeColor="background1"/>
                          </w:rPr>
                          <w:t xml:space="preserve">ng </w:t>
                        </w:r>
                        <w:r>
                          <w:rPr>
                            <w:color w:val="FFFFFF" w:themeColor="background1"/>
                          </w:rPr>
                          <w:t>profit</w:t>
                        </w:r>
                        <w:r w:rsidR="009E0E85">
                          <w:rPr>
                            <w:color w:val="FFFFFF" w:themeColor="background1"/>
                          </w:rPr>
                          <w:t xml:space="preserve"> level</w:t>
                        </w:r>
                        <w:r>
                          <w:rPr>
                            <w:color w:val="FFFFFF" w:themeColor="background1"/>
                          </w:rPr>
                          <w:t>. This</w:t>
                        </w:r>
                        <w:r w:rsidR="009E0E85">
                          <w:rPr>
                            <w:color w:val="FFFFFF" w:themeColor="background1"/>
                          </w:rPr>
                          <w:t xml:space="preserve"> </w:t>
                        </w:r>
                        <w:r>
                          <w:rPr>
                            <w:color w:val="FFFFFF" w:themeColor="background1"/>
                          </w:rPr>
                          <w:t xml:space="preserve">is very important to ensure maximum return, sustenance and growth. However, the current performance of flourish </w:t>
                        </w:r>
                        <w:r w:rsidR="009E0E85">
                          <w:rPr>
                            <w:color w:val="FFFFFF" w:themeColor="background1"/>
                          </w:rPr>
                          <w:t>retail</w:t>
                        </w:r>
                        <w:r>
                          <w:rPr>
                            <w:color w:val="FFFFFF" w:themeColor="background1"/>
                          </w:rPr>
                          <w:t xml:space="preserve"> outlet not only overwhelms </w:t>
                        </w:r>
                        <w:r w:rsidR="009E0E85">
                          <w:rPr>
                            <w:color w:val="FFFFFF" w:themeColor="background1"/>
                          </w:rPr>
                          <w:t>b</w:t>
                        </w:r>
                        <w:r>
                          <w:rPr>
                            <w:color w:val="FFFFFF" w:themeColor="background1"/>
                          </w:rPr>
                          <w:t>ut put</w:t>
                        </w:r>
                        <w:r w:rsidR="009E0E85">
                          <w:rPr>
                            <w:color w:val="FFFFFF" w:themeColor="background1"/>
                          </w:rPr>
                          <w:t>s</w:t>
                        </w:r>
                        <w:r>
                          <w:rPr>
                            <w:color w:val="FFFFFF" w:themeColor="background1"/>
                          </w:rPr>
                          <w:t xml:space="preserve"> </w:t>
                        </w:r>
                        <w:r w:rsidR="009E0E85">
                          <w:rPr>
                            <w:color w:val="FFFFFF" w:themeColor="background1"/>
                          </w:rPr>
                          <w:t>the brand in state of huge jeopardy with a total profit margin of negative 2% from all product lines, which signifies total loss (given than cost and expense are greater than total sales). So, two things need to be done; cost control and improvement of product pricing.</w:t>
                        </w:r>
                      </w:p>
                      <w:p w14:paraId="0C8628BD" w14:textId="77777777" w:rsidR="008C0F4B" w:rsidRDefault="008C0F4B"/>
                    </w:txbxContent>
                  </v:textbox>
                </v:shape>
                <w10:wrap type="square" anchorx="margin" anchory="margin"/>
              </v:group>
            </w:pict>
          </mc:Fallback>
        </mc:AlternateContent>
      </w:r>
      <w:sdt>
        <w:sdtPr>
          <w:rPr>
            <w:color w:val="C00000"/>
          </w:rPr>
          <w:id w:val="1161806749"/>
          <w:placeholder>
            <w:docPart w:val="5D43A24CF5B34155AE01F32FBEB5CB90"/>
          </w:placeholder>
          <w:dataBinding w:prefixMappings="xmlns:ns0='http://schemas.openxmlformats.org/package/2006/metadata/core-properties' xmlns:ns1='http://purl.org/dc/elements/1.1/'" w:xpath="/ns0:coreProperties[1]/ns1:subject[1]" w:storeItemID="{6C3C8BC8-F283-45AE-878A-BAB7291924A1}"/>
          <w:text/>
        </w:sdtPr>
        <w:sdtContent>
          <w:r w:rsidR="005F548C" w:rsidRPr="005F548C">
            <w:rPr>
              <w:color w:val="C00000"/>
            </w:rPr>
            <w:t>ANALYSIS OF LOW PRODIT MARGIN INSPITE GROWING SALES</w:t>
          </w:r>
        </w:sdtContent>
      </w:sdt>
      <w:r>
        <w:t xml:space="preserve"> </w:t>
      </w:r>
    </w:p>
    <w:p w14:paraId="051524E5" w14:textId="7E06F360" w:rsidR="00E92BBD" w:rsidRPr="00E92BBD" w:rsidRDefault="00E92BBD" w:rsidP="00E92BBD">
      <w:pPr>
        <w:rPr>
          <w:rFonts w:asciiTheme="majorHAnsi" w:hAnsiTheme="majorHAnsi"/>
          <w:sz w:val="28"/>
          <w:szCs w:val="28"/>
        </w:rPr>
      </w:pPr>
      <w:r w:rsidRPr="00E92BBD">
        <w:rPr>
          <w:rFonts w:asciiTheme="majorHAnsi" w:hAnsiTheme="majorHAnsi"/>
          <w:sz w:val="28"/>
          <w:szCs w:val="28"/>
        </w:rPr>
        <w:t>1. Executive Summary</w:t>
      </w:r>
    </w:p>
    <w:p w14:paraId="695F5C8B" w14:textId="6BB39AF1" w:rsidR="00E92BBD" w:rsidRDefault="00E92BBD" w:rsidP="0013758B">
      <w:pPr>
        <w:spacing w:line="360" w:lineRule="auto"/>
      </w:pPr>
      <w:r>
        <w:t>Flourish Brand, a retail startup offering five online products and selling through both in-store and online channels, has experienced revenue growth. However, profit margins remain extremely low. This report examines the primary drivers of low profitability and provides recommendations for improvement.</w:t>
      </w:r>
    </w:p>
    <w:p w14:paraId="4033E18A" w14:textId="3F77F57D" w:rsidR="00E92BBD" w:rsidRDefault="00E92BBD" w:rsidP="0013758B">
      <w:pPr>
        <w:spacing w:line="360" w:lineRule="auto"/>
      </w:pPr>
      <w:r>
        <w:t>Key findings indicate that Cost of Sales (74% of total revenue) is the primary issue, with Marketing (17%), Shipping (6%), and Discounts (5%) further contributing. The net profit after all expenses is a negative 2% of revenue.</w:t>
      </w:r>
    </w:p>
    <w:p w14:paraId="4740152F" w14:textId="3AE7F2E4" w:rsidR="00E92BBD" w:rsidRDefault="00E92BBD" w:rsidP="0013758B">
      <w:pPr>
        <w:spacing w:line="360" w:lineRule="auto"/>
      </w:pPr>
      <w:r>
        <w:t>Additionally, deeper analysis shows that higher costs are generated from new customers and online sales, despite these segments contributing the most revenue. Even more specifically, the analysis of cost drivers in relation to product lines indicates that the product 3</w:t>
      </w:r>
      <w:r w:rsidR="0013758B">
        <w:t xml:space="preserve"> </w:t>
      </w:r>
      <w:r>
        <w:t>(Style</w:t>
      </w:r>
      <w:r w:rsidR="0013758B">
        <w:t>E</w:t>
      </w:r>
      <w:r>
        <w:t>ase Sneakers) is the hi</w:t>
      </w:r>
      <w:r w:rsidR="0013758B">
        <w:t xml:space="preserve">ghest </w:t>
      </w:r>
      <w:r>
        <w:t xml:space="preserve">cost </w:t>
      </w:r>
      <w:r w:rsidR="005C04D7">
        <w:t>producing</w:t>
      </w:r>
      <w:r>
        <w:t xml:space="preserve"> item</w:t>
      </w:r>
      <w:r w:rsidR="0013758B">
        <w:t xml:space="preserve"> in terms of cost of sales, shipping and discount expense</w:t>
      </w:r>
      <w:r>
        <w:t>, followed by</w:t>
      </w:r>
      <w:r w:rsidR="0013758B">
        <w:t xml:space="preserve"> product 1 (G</w:t>
      </w:r>
      <w:r>
        <w:t xml:space="preserve">low </w:t>
      </w:r>
      <w:r w:rsidR="0013758B">
        <w:t>S</w:t>
      </w:r>
      <w:r>
        <w:t>kin</w:t>
      </w:r>
      <w:r w:rsidR="0013758B">
        <w:t>)</w:t>
      </w:r>
      <w:r>
        <w:t xml:space="preserve"> which contributes the most to marketing cost. </w:t>
      </w:r>
    </w:p>
    <w:p w14:paraId="3A1C2B5E" w14:textId="65B88698" w:rsidR="0013758B" w:rsidRDefault="00E92BBD" w:rsidP="0013758B">
      <w:pPr>
        <w:spacing w:line="360" w:lineRule="auto"/>
      </w:pPr>
      <w:r>
        <w:t>Understanding why online sales and new customers have disproportionately high costs is crucial for profitability.</w:t>
      </w:r>
    </w:p>
    <w:p w14:paraId="4650B93A" w14:textId="77777777" w:rsidR="0013758B" w:rsidRDefault="0013758B" w:rsidP="0013758B">
      <w:pPr>
        <w:spacing w:line="360" w:lineRule="auto"/>
        <w:rPr>
          <w:rFonts w:asciiTheme="majorHAnsi" w:hAnsiTheme="majorHAnsi"/>
          <w:sz w:val="24"/>
          <w:szCs w:val="24"/>
        </w:rPr>
      </w:pPr>
    </w:p>
    <w:p w14:paraId="5368ACBC" w14:textId="21DEC681" w:rsidR="0013758B" w:rsidRPr="0013758B" w:rsidRDefault="0013758B" w:rsidP="0013758B">
      <w:pPr>
        <w:spacing w:line="360" w:lineRule="auto"/>
        <w:rPr>
          <w:rFonts w:asciiTheme="majorHAnsi" w:hAnsiTheme="majorHAnsi"/>
          <w:sz w:val="24"/>
          <w:szCs w:val="24"/>
        </w:rPr>
      </w:pPr>
      <w:r w:rsidRPr="0013758B">
        <w:rPr>
          <w:rFonts w:asciiTheme="majorHAnsi" w:hAnsiTheme="majorHAnsi"/>
          <w:sz w:val="24"/>
          <w:szCs w:val="24"/>
        </w:rPr>
        <w:lastRenderedPageBreak/>
        <w:t>2. Revenue &amp; Cost Analysis</w:t>
      </w:r>
    </w:p>
    <w:p w14:paraId="1895AC1D" w14:textId="77777777" w:rsidR="0013758B" w:rsidRDefault="0013758B" w:rsidP="0013758B">
      <w:pPr>
        <w:spacing w:line="360" w:lineRule="auto"/>
      </w:pPr>
      <w:r>
        <w:t>Total Revenue Breakdown:</w:t>
      </w:r>
    </w:p>
    <w:p w14:paraId="0288B847" w14:textId="796FEE1D" w:rsidR="0013758B" w:rsidRDefault="0013758B" w:rsidP="0013758B">
      <w:pPr>
        <w:pStyle w:val="ListParagraph"/>
        <w:numPr>
          <w:ilvl w:val="0"/>
          <w:numId w:val="2"/>
        </w:numPr>
        <w:spacing w:line="360" w:lineRule="auto"/>
      </w:pPr>
      <w:r>
        <w:t>Online sales contribute a higher revenue share than in-store sales.</w:t>
      </w:r>
    </w:p>
    <w:p w14:paraId="52123DCE" w14:textId="77777777" w:rsidR="0013758B" w:rsidRDefault="0013758B" w:rsidP="0013758B">
      <w:pPr>
        <w:pStyle w:val="ListParagraph"/>
        <w:numPr>
          <w:ilvl w:val="0"/>
          <w:numId w:val="2"/>
        </w:numPr>
        <w:spacing w:line="360" w:lineRule="auto"/>
      </w:pPr>
      <w:r>
        <w:t>New customers generate higher revenue than returning customers.</w:t>
      </w:r>
    </w:p>
    <w:p w14:paraId="61D8F0D7" w14:textId="69438AAE" w:rsidR="0013758B" w:rsidRDefault="0013758B" w:rsidP="0013758B">
      <w:pPr>
        <w:spacing w:line="360" w:lineRule="auto"/>
      </w:pPr>
      <w:r>
        <w:t>Total Expense Breakdown:</w:t>
      </w:r>
    </w:p>
    <w:p w14:paraId="2AD145FC" w14:textId="39AF2712" w:rsidR="0013758B" w:rsidRDefault="0013758B" w:rsidP="0013758B">
      <w:pPr>
        <w:pStyle w:val="ListParagraph"/>
        <w:numPr>
          <w:ilvl w:val="0"/>
          <w:numId w:val="3"/>
        </w:numPr>
        <w:spacing w:line="360" w:lineRule="auto"/>
      </w:pPr>
      <w:r>
        <w:t>Cost of Sales: 74% of total revenue.</w:t>
      </w:r>
    </w:p>
    <w:p w14:paraId="1607A06E" w14:textId="7F50ECC2" w:rsidR="0013758B" w:rsidRDefault="0013758B" w:rsidP="0013758B">
      <w:pPr>
        <w:pStyle w:val="ListParagraph"/>
        <w:numPr>
          <w:ilvl w:val="0"/>
          <w:numId w:val="3"/>
        </w:numPr>
        <w:spacing w:line="360" w:lineRule="auto"/>
      </w:pPr>
      <w:r>
        <w:t>Marketing Costs: 17%.</w:t>
      </w:r>
    </w:p>
    <w:p w14:paraId="1624B4FE" w14:textId="1F29EC34" w:rsidR="0013758B" w:rsidRDefault="0013758B" w:rsidP="0013758B">
      <w:pPr>
        <w:pStyle w:val="ListParagraph"/>
        <w:numPr>
          <w:ilvl w:val="0"/>
          <w:numId w:val="3"/>
        </w:numPr>
        <w:spacing w:line="360" w:lineRule="auto"/>
      </w:pPr>
      <w:r>
        <w:t>Shipping Costs: 6%.</w:t>
      </w:r>
    </w:p>
    <w:p w14:paraId="7D960703" w14:textId="77777777" w:rsidR="0013758B" w:rsidRDefault="0013758B" w:rsidP="0013758B">
      <w:pPr>
        <w:pStyle w:val="ListParagraph"/>
        <w:numPr>
          <w:ilvl w:val="0"/>
          <w:numId w:val="3"/>
        </w:numPr>
        <w:spacing w:line="360" w:lineRule="auto"/>
      </w:pPr>
      <w:r>
        <w:t>Discounts &amp; Promotions: 5%.</w:t>
      </w:r>
    </w:p>
    <w:p w14:paraId="5D845436" w14:textId="0F0D9FA8" w:rsidR="0013758B" w:rsidRDefault="0013758B" w:rsidP="0013758B">
      <w:pPr>
        <w:pStyle w:val="ListParagraph"/>
        <w:numPr>
          <w:ilvl w:val="0"/>
          <w:numId w:val="3"/>
        </w:numPr>
        <w:spacing w:line="360" w:lineRule="auto"/>
      </w:pPr>
      <w:r>
        <w:t>Net Profit after all deductions: 2%.</w:t>
      </w:r>
    </w:p>
    <w:p w14:paraId="5A276721" w14:textId="1E419E16" w:rsidR="0013758B" w:rsidRDefault="0013758B" w:rsidP="0013758B">
      <w:r>
        <w:t>Key Profitability Challenge:</w:t>
      </w:r>
    </w:p>
    <w:p w14:paraId="34AC43CA" w14:textId="77777777" w:rsidR="0013758B" w:rsidRDefault="0013758B" w:rsidP="0013758B">
      <w:pPr>
        <w:pStyle w:val="ListParagraph"/>
        <w:numPr>
          <w:ilvl w:val="0"/>
          <w:numId w:val="1"/>
        </w:numPr>
      </w:pPr>
      <w:r>
        <w:t>High Cost of Sales is the dominant factor eroding profit margins.</w:t>
      </w:r>
    </w:p>
    <w:p w14:paraId="6747AC69" w14:textId="413735C5" w:rsidR="0013758B" w:rsidRDefault="0013758B" w:rsidP="0013758B">
      <w:pPr>
        <w:pStyle w:val="ListParagraph"/>
        <w:numPr>
          <w:ilvl w:val="0"/>
          <w:numId w:val="1"/>
        </w:numPr>
      </w:pPr>
      <w:r>
        <w:t>The major cost drivers: Online sales and new customers have higher costs, leading to reduced profitability.</w:t>
      </w:r>
    </w:p>
    <w:p w14:paraId="17882BCA" w14:textId="638444FA" w:rsidR="0013758B" w:rsidRDefault="0013758B" w:rsidP="0013758B">
      <w:pPr>
        <w:pStyle w:val="ListParagraph"/>
        <w:numPr>
          <w:ilvl w:val="0"/>
          <w:numId w:val="1"/>
        </w:numPr>
      </w:pPr>
      <w:r>
        <w:t>Specifically, Product 3, seems to be the major product item for increased cost.</w:t>
      </w:r>
    </w:p>
    <w:p w14:paraId="4DCFE22B" w14:textId="0F9DCBA5" w:rsidR="00FB3B6A" w:rsidRDefault="0013758B" w:rsidP="00E92BBD">
      <w:pPr>
        <w:pStyle w:val="ListParagraph"/>
        <w:numPr>
          <w:ilvl w:val="0"/>
          <w:numId w:val="1"/>
        </w:numPr>
      </w:pPr>
      <w:r>
        <w:t>The discount strategy, however okay, but with the current crises of higher cost of sales adds to decreased profit.</w:t>
      </w:r>
    </w:p>
    <w:p w14:paraId="1FA4E592" w14:textId="77777777" w:rsidR="008C0F4B" w:rsidRDefault="008C0F4B" w:rsidP="008C0F4B">
      <w:pPr>
        <w:pStyle w:val="ListParagraph"/>
      </w:pPr>
    </w:p>
    <w:p w14:paraId="0E1C31FC" w14:textId="77777777" w:rsidR="008C0F4B" w:rsidRDefault="008C0F4B" w:rsidP="008C0F4B">
      <w:pPr>
        <w:pStyle w:val="ListParagraph"/>
      </w:pPr>
    </w:p>
    <w:p w14:paraId="13151F4F" w14:textId="7AD3FBC9" w:rsidR="0013758B" w:rsidRPr="0013758B" w:rsidRDefault="0013758B" w:rsidP="0013758B">
      <w:pPr>
        <w:spacing w:line="240" w:lineRule="auto"/>
        <w:rPr>
          <w:rFonts w:asciiTheme="majorHAnsi" w:hAnsiTheme="majorHAnsi"/>
          <w:sz w:val="24"/>
          <w:szCs w:val="24"/>
        </w:rPr>
      </w:pPr>
      <w:r w:rsidRPr="0013758B">
        <w:rPr>
          <w:rFonts w:asciiTheme="majorHAnsi" w:hAnsiTheme="majorHAnsi"/>
          <w:sz w:val="24"/>
          <w:szCs w:val="24"/>
        </w:rPr>
        <w:t>3. Causes of High Costs in Online Sales &amp; New Customers</w:t>
      </w:r>
    </w:p>
    <w:p w14:paraId="27E9B006" w14:textId="60A4CCC4" w:rsidR="0013758B" w:rsidRDefault="0013758B" w:rsidP="008C0F4B">
      <w:pPr>
        <w:pStyle w:val="ListParagraph"/>
        <w:numPr>
          <w:ilvl w:val="0"/>
          <w:numId w:val="4"/>
        </w:numPr>
        <w:spacing w:line="360" w:lineRule="auto"/>
      </w:pPr>
      <w:r>
        <w:t>High Fulfillment &amp; Logistics Costs: Online sales require packaging, warehousing, and last-mile delivery, increasing costs.</w:t>
      </w:r>
    </w:p>
    <w:p w14:paraId="49B70519" w14:textId="6E186703" w:rsidR="0013758B" w:rsidRDefault="0013758B" w:rsidP="008C0F4B">
      <w:pPr>
        <w:pStyle w:val="ListParagraph"/>
        <w:numPr>
          <w:ilvl w:val="0"/>
          <w:numId w:val="4"/>
        </w:numPr>
        <w:spacing w:line="360" w:lineRule="auto"/>
      </w:pPr>
      <w:r>
        <w:t>Customer Acquisition Costs: More marketing efforts (ads, promotions, discounts) are targeted at new customers, making them more expensive to convert.</w:t>
      </w:r>
    </w:p>
    <w:p w14:paraId="5F09E711" w14:textId="339A2932" w:rsidR="008C0F4B" w:rsidRDefault="0013758B" w:rsidP="008C0F4B">
      <w:pPr>
        <w:pStyle w:val="ListParagraph"/>
        <w:numPr>
          <w:ilvl w:val="0"/>
          <w:numId w:val="4"/>
        </w:numPr>
        <w:spacing w:line="360" w:lineRule="auto"/>
      </w:pPr>
      <w:r>
        <w:t>Return &amp; Refund Costs:</w:t>
      </w:r>
      <w:r w:rsidR="008C0F4B">
        <w:t xml:space="preserve"> </w:t>
      </w:r>
      <w:r>
        <w:t>New customers may have a higher return rate, adding to logistics and processing costs.</w:t>
      </w:r>
    </w:p>
    <w:p w14:paraId="19099149" w14:textId="3C2B3C1B" w:rsidR="0013758B" w:rsidRDefault="0013758B" w:rsidP="008C0F4B">
      <w:pPr>
        <w:pStyle w:val="ListParagraph"/>
        <w:numPr>
          <w:ilvl w:val="0"/>
          <w:numId w:val="4"/>
        </w:numPr>
        <w:spacing w:line="360" w:lineRule="auto"/>
      </w:pPr>
      <w:r>
        <w:t>Lack of Customer Lifetime Value Optimization:</w:t>
      </w:r>
      <w:r w:rsidR="008C0F4B">
        <w:t xml:space="preserve"> </w:t>
      </w:r>
      <w:r>
        <w:t>Higher initial costs for new customers are not offset by retention strategies, leading to unsustainable acquisition expenses.</w:t>
      </w:r>
    </w:p>
    <w:p w14:paraId="6D006FFD" w14:textId="77777777" w:rsidR="008C0F4B" w:rsidRDefault="008C0F4B" w:rsidP="008C0F4B">
      <w:pPr>
        <w:pStyle w:val="ListParagraph"/>
        <w:spacing w:line="360" w:lineRule="auto"/>
      </w:pPr>
    </w:p>
    <w:p w14:paraId="4049394E" w14:textId="77777777" w:rsidR="008C0F4B" w:rsidRDefault="008C0F4B" w:rsidP="008C0F4B">
      <w:pPr>
        <w:pStyle w:val="ListParagraph"/>
        <w:spacing w:line="360" w:lineRule="auto"/>
      </w:pPr>
    </w:p>
    <w:p w14:paraId="259F6372" w14:textId="77777777" w:rsidR="008C0F4B" w:rsidRDefault="008C0F4B" w:rsidP="008C0F4B">
      <w:pPr>
        <w:pStyle w:val="ListParagraph"/>
        <w:spacing w:line="360" w:lineRule="auto"/>
      </w:pPr>
    </w:p>
    <w:p w14:paraId="778CD5BA" w14:textId="77777777" w:rsidR="008C0F4B" w:rsidRDefault="008C0F4B" w:rsidP="008C0F4B">
      <w:pPr>
        <w:pStyle w:val="ListParagraph"/>
        <w:spacing w:line="360" w:lineRule="auto"/>
      </w:pPr>
    </w:p>
    <w:p w14:paraId="5ED57DED" w14:textId="61ADA296" w:rsidR="0013758B" w:rsidRPr="008C0F4B" w:rsidRDefault="0013758B" w:rsidP="0013758B">
      <w:pPr>
        <w:spacing w:line="240" w:lineRule="auto"/>
        <w:rPr>
          <w:rFonts w:asciiTheme="majorHAnsi" w:hAnsiTheme="majorHAnsi"/>
          <w:sz w:val="24"/>
          <w:szCs w:val="24"/>
        </w:rPr>
      </w:pPr>
      <w:r w:rsidRPr="008C0F4B">
        <w:rPr>
          <w:rFonts w:asciiTheme="majorHAnsi" w:hAnsiTheme="majorHAnsi"/>
          <w:sz w:val="24"/>
          <w:szCs w:val="24"/>
        </w:rPr>
        <w:lastRenderedPageBreak/>
        <w:t>4. Recommendations for Profitability Improvement</w:t>
      </w:r>
    </w:p>
    <w:p w14:paraId="433C8611" w14:textId="0E426B17" w:rsidR="0013758B" w:rsidRDefault="0013758B" w:rsidP="008C0F4B">
      <w:pPr>
        <w:pStyle w:val="ListParagraph"/>
        <w:numPr>
          <w:ilvl w:val="0"/>
          <w:numId w:val="5"/>
        </w:numPr>
        <w:spacing w:line="360" w:lineRule="auto"/>
      </w:pPr>
      <w:r>
        <w:t>Cost Optimization in Procurement &amp; Inventory Management</w:t>
      </w:r>
      <w:r w:rsidR="008C0F4B">
        <w:t xml:space="preserve"> </w:t>
      </w:r>
      <w:r>
        <w:t>Negotiate better supplier rates.</w:t>
      </w:r>
    </w:p>
    <w:p w14:paraId="2E1CB987" w14:textId="25130821" w:rsidR="0013758B" w:rsidRDefault="0013758B" w:rsidP="008C0F4B">
      <w:pPr>
        <w:pStyle w:val="ListParagraph"/>
        <w:numPr>
          <w:ilvl w:val="0"/>
          <w:numId w:val="5"/>
        </w:numPr>
        <w:spacing w:line="360" w:lineRule="auto"/>
      </w:pPr>
      <w:r>
        <w:t>Explore bulk purchasing or alternative suppliers.</w:t>
      </w:r>
    </w:p>
    <w:p w14:paraId="4F95118A" w14:textId="7D680B35" w:rsidR="0013758B" w:rsidRDefault="0013758B" w:rsidP="008C0F4B">
      <w:pPr>
        <w:pStyle w:val="ListParagraph"/>
        <w:numPr>
          <w:ilvl w:val="0"/>
          <w:numId w:val="5"/>
        </w:numPr>
        <w:spacing w:line="360" w:lineRule="auto"/>
      </w:pPr>
      <w:r>
        <w:t>Implement lean inventory management to reduce waste</w:t>
      </w:r>
      <w:r w:rsidR="008C0F4B">
        <w:t>.</w:t>
      </w:r>
    </w:p>
    <w:p w14:paraId="24CEC096" w14:textId="77777777" w:rsidR="0013758B" w:rsidRDefault="0013758B" w:rsidP="008C0F4B">
      <w:pPr>
        <w:pStyle w:val="ListParagraph"/>
        <w:numPr>
          <w:ilvl w:val="0"/>
          <w:numId w:val="5"/>
        </w:numPr>
        <w:spacing w:line="360" w:lineRule="auto"/>
      </w:pPr>
      <w:r>
        <w:t>Reducing Marketing Costs While Improving ROI</w:t>
      </w:r>
    </w:p>
    <w:p w14:paraId="6008DBE4" w14:textId="73FF84AE" w:rsidR="0013758B" w:rsidRDefault="0013758B" w:rsidP="008C0F4B">
      <w:pPr>
        <w:pStyle w:val="ListParagraph"/>
        <w:numPr>
          <w:ilvl w:val="0"/>
          <w:numId w:val="5"/>
        </w:numPr>
        <w:spacing w:line="360" w:lineRule="auto"/>
      </w:pPr>
      <w:r>
        <w:t>Shift towards organic marketing channels (SEO, referral programs, influencer partnerships).</w:t>
      </w:r>
    </w:p>
    <w:p w14:paraId="4DCBBDE5" w14:textId="3459CC4D" w:rsidR="0013758B" w:rsidRDefault="0013758B" w:rsidP="008C0F4B">
      <w:pPr>
        <w:pStyle w:val="ListParagraph"/>
        <w:numPr>
          <w:ilvl w:val="0"/>
          <w:numId w:val="5"/>
        </w:numPr>
        <w:spacing w:line="360" w:lineRule="auto"/>
      </w:pPr>
      <w:r>
        <w:t>Optimize ad targeting to focus on high-LTV (Lifetime Value) customers.</w:t>
      </w:r>
    </w:p>
    <w:p w14:paraId="7C07E01D" w14:textId="662BAB5C" w:rsidR="0013758B" w:rsidRDefault="0013758B" w:rsidP="008C0F4B">
      <w:pPr>
        <w:pStyle w:val="ListParagraph"/>
        <w:numPr>
          <w:ilvl w:val="0"/>
          <w:numId w:val="5"/>
        </w:numPr>
        <w:spacing w:line="360" w:lineRule="auto"/>
      </w:pPr>
      <w:r>
        <w:t>Improving Operational Efficiency in Online Sales</w:t>
      </w:r>
    </w:p>
    <w:p w14:paraId="552DA70E" w14:textId="77777777" w:rsidR="0013758B" w:rsidRDefault="0013758B" w:rsidP="008C0F4B">
      <w:pPr>
        <w:pStyle w:val="ListParagraph"/>
        <w:numPr>
          <w:ilvl w:val="0"/>
          <w:numId w:val="5"/>
        </w:numPr>
        <w:spacing w:line="360" w:lineRule="auto"/>
      </w:pPr>
      <w:r>
        <w:t>Optimize logistics to reduce shipping and fulfillment costs.</w:t>
      </w:r>
    </w:p>
    <w:p w14:paraId="553A63F1" w14:textId="77777777" w:rsidR="0013758B" w:rsidRDefault="0013758B" w:rsidP="008C0F4B">
      <w:pPr>
        <w:pStyle w:val="ListParagraph"/>
        <w:numPr>
          <w:ilvl w:val="0"/>
          <w:numId w:val="5"/>
        </w:numPr>
        <w:spacing w:line="360" w:lineRule="auto"/>
      </w:pPr>
      <w:r>
        <w:t>Introduce localized fulfillment centers to minimize last-mile delivery expenses.</w:t>
      </w:r>
    </w:p>
    <w:p w14:paraId="5F60EA68" w14:textId="66EB22DF" w:rsidR="008C0F4B" w:rsidRDefault="008C0F4B" w:rsidP="008C0F4B">
      <w:pPr>
        <w:pStyle w:val="ListParagraph"/>
        <w:numPr>
          <w:ilvl w:val="0"/>
          <w:numId w:val="5"/>
        </w:numPr>
        <w:spacing w:line="360" w:lineRule="auto"/>
      </w:pPr>
      <w:r>
        <w:t>Enhancing Customer Retention to Balance New Customer Costs</w:t>
      </w:r>
    </w:p>
    <w:p w14:paraId="32DB11CA" w14:textId="008A613C" w:rsidR="008C0F4B" w:rsidRDefault="008C0F4B" w:rsidP="008C0F4B">
      <w:pPr>
        <w:pStyle w:val="ListParagraph"/>
        <w:numPr>
          <w:ilvl w:val="0"/>
          <w:numId w:val="5"/>
        </w:numPr>
        <w:spacing w:line="360" w:lineRule="auto"/>
      </w:pPr>
      <w:r>
        <w:t>Introduce loyalty programs to increase repeat purchases.</w:t>
      </w:r>
    </w:p>
    <w:p w14:paraId="35BF3CB8" w14:textId="0AD882AF" w:rsidR="008C0F4B" w:rsidRDefault="008C0F4B" w:rsidP="008C0F4B">
      <w:pPr>
        <w:pStyle w:val="ListParagraph"/>
        <w:numPr>
          <w:ilvl w:val="0"/>
          <w:numId w:val="5"/>
        </w:numPr>
        <w:spacing w:line="360" w:lineRule="auto"/>
      </w:pPr>
      <w:r>
        <w:t>Improve post-purchase engagement via email/SMS follow-ups.</w:t>
      </w:r>
    </w:p>
    <w:p w14:paraId="205037BD" w14:textId="5935E1B8" w:rsidR="008C0F4B" w:rsidRDefault="008C0F4B" w:rsidP="008C0F4B">
      <w:pPr>
        <w:pStyle w:val="ListParagraph"/>
        <w:numPr>
          <w:ilvl w:val="0"/>
          <w:numId w:val="5"/>
        </w:numPr>
        <w:spacing w:line="360" w:lineRule="auto"/>
      </w:pPr>
      <w:r>
        <w:t>Adjusting Pricing Strategy</w:t>
      </w:r>
    </w:p>
    <w:p w14:paraId="32E8F111" w14:textId="0CD1C68C" w:rsidR="008C0F4B" w:rsidRDefault="008C0F4B" w:rsidP="008C0F4B">
      <w:pPr>
        <w:pStyle w:val="ListParagraph"/>
        <w:numPr>
          <w:ilvl w:val="0"/>
          <w:numId w:val="5"/>
        </w:numPr>
        <w:spacing w:line="360" w:lineRule="auto"/>
      </w:pPr>
      <w:r>
        <w:t>Test price adjustments or value-based pricing models.</w:t>
      </w:r>
    </w:p>
    <w:p w14:paraId="778535B0" w14:textId="05C62E44" w:rsidR="008C0F4B" w:rsidRDefault="008C0F4B" w:rsidP="008C0F4B">
      <w:pPr>
        <w:pStyle w:val="ListParagraph"/>
        <w:numPr>
          <w:ilvl w:val="0"/>
          <w:numId w:val="5"/>
        </w:numPr>
        <w:spacing w:line="360" w:lineRule="auto"/>
      </w:pPr>
      <w:r>
        <w:t>Reduce excessive discounting, especially for new customers.</w:t>
      </w:r>
    </w:p>
    <w:p w14:paraId="036AC146" w14:textId="77777777" w:rsidR="008C0F4B" w:rsidRDefault="008C0F4B" w:rsidP="008C0F4B">
      <w:pPr>
        <w:pStyle w:val="ListParagraph"/>
        <w:spacing w:line="240" w:lineRule="auto"/>
      </w:pPr>
    </w:p>
    <w:p w14:paraId="4C698F15" w14:textId="77777777" w:rsidR="008C0F4B" w:rsidRDefault="008C0F4B" w:rsidP="008C0F4B">
      <w:pPr>
        <w:spacing w:line="240" w:lineRule="auto"/>
      </w:pPr>
      <w:r>
        <w:t>5. Conclusion &amp; Next Steps</w:t>
      </w:r>
    </w:p>
    <w:p w14:paraId="6E53B63A" w14:textId="77777777" w:rsidR="008C0F4B" w:rsidRDefault="008C0F4B" w:rsidP="008C0F4B">
      <w:pPr>
        <w:spacing w:line="360" w:lineRule="auto"/>
      </w:pPr>
      <w:r>
        <w:t>The root cause of low profit margins is the high Cost of Sales, particularly in online sales and new customer acquisition. Addressing this issue requires a multi-faceted approach, including better supplier negotiation, optimized marketing spend, operational efficiencies in logistics, and customer retention strategies.</w:t>
      </w:r>
    </w:p>
    <w:p w14:paraId="3CF4257D" w14:textId="2E798FF6" w:rsidR="008C0F4B" w:rsidRDefault="008C0F4B" w:rsidP="008C0F4B">
      <w:pPr>
        <w:spacing w:line="240" w:lineRule="auto"/>
      </w:pPr>
      <w:r>
        <w:t>Next Steps:</w:t>
      </w:r>
    </w:p>
    <w:p w14:paraId="1BBB11A5" w14:textId="30DB1874" w:rsidR="008C0F4B" w:rsidRDefault="008C0F4B" w:rsidP="008C0F4B">
      <w:pPr>
        <w:pStyle w:val="ListParagraph"/>
        <w:numPr>
          <w:ilvl w:val="0"/>
          <w:numId w:val="5"/>
        </w:numPr>
        <w:spacing w:line="240" w:lineRule="auto"/>
      </w:pPr>
      <w:r>
        <w:t>Negotiate on better prices for items related to cost of sales with manufacturers or wholesalers.</w:t>
      </w:r>
    </w:p>
    <w:p w14:paraId="7F17F7F3" w14:textId="77777777" w:rsidR="008C0F4B" w:rsidRDefault="008C0F4B" w:rsidP="008C0F4B">
      <w:pPr>
        <w:pStyle w:val="ListParagraph"/>
        <w:spacing w:line="240" w:lineRule="auto"/>
      </w:pPr>
    </w:p>
    <w:p w14:paraId="7D4F0F3D" w14:textId="2AEB30C7" w:rsidR="008C0F4B" w:rsidRDefault="008C0F4B" w:rsidP="008C0F4B">
      <w:pPr>
        <w:pStyle w:val="ListParagraph"/>
        <w:numPr>
          <w:ilvl w:val="0"/>
          <w:numId w:val="5"/>
        </w:numPr>
        <w:spacing w:line="240" w:lineRule="auto"/>
      </w:pPr>
      <w:r>
        <w:t>Implement cost-saving initiatives in procurement and fulfillment.</w:t>
      </w:r>
    </w:p>
    <w:p w14:paraId="5D088767" w14:textId="77777777" w:rsidR="008C0F4B" w:rsidRDefault="008C0F4B" w:rsidP="008C0F4B">
      <w:pPr>
        <w:pStyle w:val="ListParagraph"/>
        <w:spacing w:line="240" w:lineRule="auto"/>
      </w:pPr>
    </w:p>
    <w:p w14:paraId="2B3F5828" w14:textId="77777777" w:rsidR="008C0F4B" w:rsidRDefault="008C0F4B" w:rsidP="008C0F4B">
      <w:pPr>
        <w:pStyle w:val="ListParagraph"/>
        <w:numPr>
          <w:ilvl w:val="0"/>
          <w:numId w:val="5"/>
        </w:numPr>
        <w:spacing w:line="240" w:lineRule="auto"/>
      </w:pPr>
      <w:r>
        <w:t>Develop a strategy to improve online sales profitability.</w:t>
      </w:r>
    </w:p>
    <w:p w14:paraId="3825B2ED" w14:textId="77777777" w:rsidR="008C0F4B" w:rsidRDefault="008C0F4B" w:rsidP="008C0F4B">
      <w:pPr>
        <w:pStyle w:val="ListParagraph"/>
        <w:spacing w:line="240" w:lineRule="auto"/>
      </w:pPr>
    </w:p>
    <w:p w14:paraId="194DF103" w14:textId="77777777" w:rsidR="008C0F4B" w:rsidRDefault="008C0F4B" w:rsidP="008C0F4B">
      <w:pPr>
        <w:pStyle w:val="ListParagraph"/>
        <w:numPr>
          <w:ilvl w:val="0"/>
          <w:numId w:val="5"/>
        </w:numPr>
        <w:spacing w:line="240" w:lineRule="auto"/>
      </w:pPr>
      <w:r>
        <w:t>Adjust the customer acquisition model to lower costs while increasing lifetime value.</w:t>
      </w:r>
    </w:p>
    <w:p w14:paraId="5E23BB6E" w14:textId="77777777" w:rsidR="008C0F4B" w:rsidRDefault="008C0F4B" w:rsidP="008C0F4B">
      <w:pPr>
        <w:pStyle w:val="ListParagraph"/>
        <w:spacing w:line="240" w:lineRule="auto"/>
      </w:pPr>
    </w:p>
    <w:p w14:paraId="1BDA65C5" w14:textId="77777777" w:rsidR="008C0F4B" w:rsidRDefault="008C0F4B" w:rsidP="008C0F4B">
      <w:pPr>
        <w:pStyle w:val="ListParagraph"/>
        <w:numPr>
          <w:ilvl w:val="0"/>
          <w:numId w:val="5"/>
        </w:numPr>
        <w:spacing w:line="240" w:lineRule="auto"/>
      </w:pPr>
      <w:r>
        <w:t>Regularly track and analyze profit margins to ensure continuous improvement.</w:t>
      </w:r>
    </w:p>
    <w:p w14:paraId="247F053E" w14:textId="77777777" w:rsidR="008C0F4B" w:rsidRDefault="008C0F4B" w:rsidP="008C0F4B">
      <w:pPr>
        <w:pStyle w:val="ListParagraph"/>
        <w:spacing w:line="240" w:lineRule="auto"/>
      </w:pPr>
    </w:p>
    <w:p w14:paraId="37F8EAB9" w14:textId="748845D0" w:rsidR="008C0F4B" w:rsidRDefault="008C0F4B" w:rsidP="008C0F4B">
      <w:pPr>
        <w:pStyle w:val="ListParagraph"/>
        <w:numPr>
          <w:ilvl w:val="0"/>
          <w:numId w:val="5"/>
        </w:numPr>
        <w:spacing w:line="240" w:lineRule="auto"/>
      </w:pPr>
      <w:r>
        <w:t>By applying these recommendations, Flourish Retail Outlet Brand can enhance profitability while maintaining revenue growth.</w:t>
      </w:r>
    </w:p>
    <w:p w14:paraId="76635A27" w14:textId="77777777" w:rsidR="008C0F4B" w:rsidRDefault="008C0F4B" w:rsidP="008C0F4B">
      <w:pPr>
        <w:spacing w:line="360" w:lineRule="auto"/>
      </w:pPr>
    </w:p>
    <w:p w14:paraId="00AE74F0" w14:textId="77777777" w:rsidR="0013758B" w:rsidRDefault="0013758B" w:rsidP="00E92BBD"/>
    <w:sectPr w:rsidR="0013758B">
      <w:footerReference w:type="default" r:id="rId9"/>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F80DC5" w14:textId="77777777" w:rsidR="00C67B9E" w:rsidRDefault="00C67B9E">
      <w:pPr>
        <w:spacing w:after="0" w:line="240" w:lineRule="auto"/>
      </w:pPr>
      <w:r>
        <w:separator/>
      </w:r>
    </w:p>
  </w:endnote>
  <w:endnote w:type="continuationSeparator" w:id="0">
    <w:p w14:paraId="66BCCD8C" w14:textId="77777777" w:rsidR="00C67B9E" w:rsidRDefault="00C67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7CCEA9" w14:textId="77777777" w:rsidR="00FB3B6A" w:rsidRDefault="00000000">
    <w:pPr>
      <w:pStyle w:val="Footer"/>
    </w:pPr>
    <w:r>
      <w:rPr>
        <w:noProof/>
        <w:lang w:eastAsia="ja-JP"/>
      </w:rPr>
      <mc:AlternateContent>
        <mc:Choice Requires="wps">
          <w:drawing>
            <wp:anchor distT="0" distB="0" distL="114300" distR="114300" simplePos="0" relativeHeight="251667456" behindDoc="0" locked="0" layoutInCell="1" allowOverlap="1" wp14:anchorId="1E6780E9" wp14:editId="03C92A90">
              <wp:simplePos x="0" y="0"/>
              <wp:positionH relativeFrom="margin">
                <wp:align>center</wp:align>
              </wp:positionH>
              <wp:positionV relativeFrom="bottomMargin">
                <wp:align>top</wp:align>
              </wp:positionV>
              <wp:extent cx="6400800" cy="160655"/>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1EF38" w14:textId="77777777" w:rsidR="00FB3B6A" w:rsidRDefault="00FB3B6A">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1E6780E9" id="_x0000_t202" coordsize="21600,21600" o:spt="202" path="m,l,21600r21600,l21600,xe">
              <v:stroke joinstyle="miter"/>
              <v:path gradientshapeok="t" o:connecttype="rect"/>
            </v:shapetype>
            <v:shape id="Text Box 5" o:spid="_x0000_s1034"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" filled="f" stroked="f">
              <v:textbox style="mso-fit-shape-to-text:t" inset=",0,,0">
                <w:txbxContent>
                  <w:p w14:paraId="2E51EF38" w14:textId="77777777" w:rsidR="00FB3B6A" w:rsidRDefault="00FB3B6A">
                    <w:pPr>
                      <w:pStyle w:val="NoSpacing"/>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57728777" wp14:editId="5FC3C010">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5949C" w14:textId="77777777" w:rsidR="00FB3B6A" w:rsidRDefault="00000000">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28777" id="Text Box 6" o:spid="_x0000_s1035"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" filled="f" stroked="f">
              <v:textbox style="layout-flow:vertical">
                <w:txbxContent>
                  <w:p w14:paraId="44D5949C" w14:textId="77777777" w:rsidR="00FB3B6A" w:rsidRDefault="00000000">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73AC0BDD" wp14:editId="2A500643">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4FE2F29F"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&#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5B0CFE3F" wp14:editId="1C82A2C9">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B3B33BD"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&#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5AABC213" wp14:editId="0A413091">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9C3D480"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&#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7386B0" w14:textId="77777777" w:rsidR="00C67B9E" w:rsidRDefault="00C67B9E">
      <w:pPr>
        <w:spacing w:after="0" w:line="240" w:lineRule="auto"/>
      </w:pPr>
      <w:r>
        <w:separator/>
      </w:r>
    </w:p>
  </w:footnote>
  <w:footnote w:type="continuationSeparator" w:id="0">
    <w:p w14:paraId="7496828C" w14:textId="77777777" w:rsidR="00C67B9E" w:rsidRDefault="00C67B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47A25"/>
    <w:multiLevelType w:val="hybridMultilevel"/>
    <w:tmpl w:val="5F3C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700C17"/>
    <w:multiLevelType w:val="hybridMultilevel"/>
    <w:tmpl w:val="E708B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AE4335"/>
    <w:multiLevelType w:val="hybridMultilevel"/>
    <w:tmpl w:val="30DE0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6436AD"/>
    <w:multiLevelType w:val="hybridMultilevel"/>
    <w:tmpl w:val="701C6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1901C9"/>
    <w:multiLevelType w:val="hybridMultilevel"/>
    <w:tmpl w:val="79B0D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3169768">
    <w:abstractNumId w:val="0"/>
  </w:num>
  <w:num w:numId="2" w16cid:durableId="499741188">
    <w:abstractNumId w:val="2"/>
  </w:num>
  <w:num w:numId="3" w16cid:durableId="1830439353">
    <w:abstractNumId w:val="4"/>
  </w:num>
  <w:num w:numId="4" w16cid:durableId="729814595">
    <w:abstractNumId w:val="1"/>
  </w:num>
  <w:num w:numId="5" w16cid:durableId="346296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48C"/>
    <w:rsid w:val="0013758B"/>
    <w:rsid w:val="002E0876"/>
    <w:rsid w:val="004B0BB8"/>
    <w:rsid w:val="005C04D7"/>
    <w:rsid w:val="005F548C"/>
    <w:rsid w:val="00646037"/>
    <w:rsid w:val="00780F7E"/>
    <w:rsid w:val="008C0F4B"/>
    <w:rsid w:val="009E0E85"/>
    <w:rsid w:val="00A842D6"/>
    <w:rsid w:val="00B5144D"/>
    <w:rsid w:val="00C67B9E"/>
    <w:rsid w:val="00E92BBD"/>
    <w:rsid w:val="00FB3B6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84B8BC"/>
  <w15:docId w15:val="{F3D264BF-477D-474A-B1B3-F8D8EFC92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semiHidden/>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Essentia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FF4334E625A4D459929373AB222B988"/>
        <w:category>
          <w:name w:val="General"/>
          <w:gallery w:val="placeholder"/>
        </w:category>
        <w:types>
          <w:type w:val="bbPlcHdr"/>
        </w:types>
        <w:behaviors>
          <w:behavior w:val="content"/>
        </w:behaviors>
        <w:guid w:val="{A404AAF3-85FE-42B0-BE48-C87D798AC34F}"/>
      </w:docPartPr>
      <w:docPartBody>
        <w:p w:rsidR="00F828D4" w:rsidRDefault="00000000">
          <w:pPr>
            <w:pStyle w:val="DFF4334E625A4D459929373AB222B988"/>
          </w:pPr>
          <w:r>
            <w:t>[Type the document title]</w:t>
          </w:r>
        </w:p>
      </w:docPartBody>
    </w:docPart>
    <w:docPart>
      <w:docPartPr>
        <w:name w:val="5D43A24CF5B34155AE01F32FBEB5CB90"/>
        <w:category>
          <w:name w:val="General"/>
          <w:gallery w:val="placeholder"/>
        </w:category>
        <w:types>
          <w:type w:val="bbPlcHdr"/>
        </w:types>
        <w:behaviors>
          <w:behavior w:val="content"/>
        </w:behaviors>
        <w:guid w:val="{E1BB8F70-258B-425B-B67B-0EF4ED0DEEB3}"/>
      </w:docPartPr>
      <w:docPartBody>
        <w:p w:rsidR="00F828D4" w:rsidRDefault="00000000">
          <w:pPr>
            <w:pStyle w:val="5D43A24CF5B34155AE01F32FBEB5CB90"/>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E7D"/>
    <w:rsid w:val="004B0BB8"/>
    <w:rsid w:val="00673E7D"/>
    <w:rsid w:val="0098614E"/>
    <w:rsid w:val="00A842D6"/>
    <w:rsid w:val="00F82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line="288" w:lineRule="auto"/>
      <w:outlineLvl w:val="0"/>
    </w:pPr>
    <w:rPr>
      <w:rFonts w:asciiTheme="majorHAnsi" w:eastAsiaTheme="majorEastAsia" w:hAnsiTheme="majorHAnsi" w:cstheme="majorBidi"/>
      <w:bCs/>
      <w:caps/>
      <w:color w:val="156082" w:themeColor="accent1"/>
      <w:kern w:val="0"/>
      <w:sz w:val="28"/>
      <w:szCs w:val="28"/>
      <w:lang w:eastAsia="ja-JP"/>
      <w14:ligatures w14:val="none"/>
    </w:rPr>
  </w:style>
  <w:style w:type="paragraph" w:styleId="Heading2">
    <w:name w:val="heading 2"/>
    <w:basedOn w:val="Normal"/>
    <w:next w:val="Normal"/>
    <w:link w:val="Heading2Char"/>
    <w:uiPriority w:val="9"/>
    <w:unhideWhenUsed/>
    <w:qFormat/>
    <w:pPr>
      <w:keepNext/>
      <w:keepLines/>
      <w:spacing w:before="200" w:after="0" w:line="288" w:lineRule="auto"/>
      <w:outlineLvl w:val="1"/>
    </w:pPr>
    <w:rPr>
      <w:rFonts w:asciiTheme="majorHAnsi" w:eastAsiaTheme="majorEastAsia" w:hAnsiTheme="majorHAnsi" w:cstheme="majorBidi"/>
      <w:b/>
      <w:bCs/>
      <w:color w:val="156082" w:themeColor="accent1"/>
      <w:kern w:val="0"/>
      <w:sz w:val="26"/>
      <w:szCs w:val="26"/>
      <w14:ligatures w14:val="none"/>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0E2841" w:themeColor="text2"/>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F4334E625A4D459929373AB222B988">
    <w:name w:val="DFF4334E625A4D459929373AB222B988"/>
  </w:style>
  <w:style w:type="paragraph" w:customStyle="1" w:styleId="5D43A24CF5B34155AE01F32FBEB5CB90">
    <w:name w:val="5D43A24CF5B34155AE01F32FBEB5CB90"/>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156082" w:themeColor="accent1"/>
      <w:kern w:val="0"/>
      <w:sz w:val="28"/>
      <w:szCs w:val="28"/>
      <w:lang w:eastAsia="ja-JP"/>
      <w14:ligatures w14:val="none"/>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156082" w:themeColor="accent1"/>
      <w:kern w:val="0"/>
      <w:sz w:val="26"/>
      <w:szCs w:val="26"/>
      <w14:ligatures w14:val="none"/>
    </w:rPr>
  </w:style>
  <w:style w:type="character" w:customStyle="1" w:styleId="Heading3Char">
    <w:name w:val="Heading 3 Char"/>
    <w:basedOn w:val="DefaultParagraphFont"/>
    <w:link w:val="Heading3"/>
    <w:uiPriority w:val="9"/>
    <w:rPr>
      <w:rFonts w:eastAsiaTheme="majorEastAsia" w:cstheme="majorBidi"/>
      <w:b/>
      <w:bCs/>
      <w:caps/>
      <w:color w:val="0E2841" w:themeColor="text2"/>
      <w:kern w:val="0"/>
      <w:sz w:val="22"/>
      <w:szCs w:val="22"/>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EssentialReport</Template>
  <TotalTime>5</TotalTime>
  <Pages>5</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AND PROFITABILITY REPORT</dc:title>
  <dc:subject>ANALYSIS OF LOW PRODIT MARGIN INSPITE GROWING SALES</dc:subject>
  <dc:creator>USER</dc:creator>
  <cp:lastModifiedBy>Emem Samuel</cp:lastModifiedBy>
  <cp:revision>3</cp:revision>
  <dcterms:created xsi:type="dcterms:W3CDTF">2025-03-10T13:37:00Z</dcterms:created>
  <dcterms:modified xsi:type="dcterms:W3CDTF">2025-03-10T13:41:00Z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88b1e1d4-73e8-43b1-a0c4-b9a4ad174cbc</vt:lpwstr>
  </property>
</Properties>
</file>